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2079" w14:textId="60EFB3FD" w:rsidR="00165BAF" w:rsidRPr="001F0CE4" w:rsidRDefault="003A31BD" w:rsidP="001F0CE4">
      <w:pPr>
        <w:pStyle w:val="ContactInfo"/>
        <w:jc w:val="center"/>
        <w:rPr>
          <w:b/>
          <w:bCs/>
          <w:sz w:val="22"/>
          <w:szCs w:val="22"/>
        </w:rPr>
      </w:pPr>
      <w:r w:rsidRPr="001F0CE4">
        <w:rPr>
          <w:b/>
          <w:bCs/>
          <w:sz w:val="22"/>
          <w:szCs w:val="22"/>
        </w:rPr>
        <w:t>Gary Hobson</w:t>
      </w:r>
    </w:p>
    <w:p w14:paraId="115B7A89" w14:textId="51F12416" w:rsidR="00165BAF" w:rsidRPr="001F0CE4" w:rsidRDefault="003A31BD" w:rsidP="001F0CE4">
      <w:pPr>
        <w:pStyle w:val="ContactInfo"/>
        <w:jc w:val="center"/>
        <w:rPr>
          <w:b/>
          <w:bCs/>
          <w:sz w:val="22"/>
          <w:szCs w:val="22"/>
        </w:rPr>
      </w:pPr>
      <w:r w:rsidRPr="001F0CE4">
        <w:rPr>
          <w:b/>
          <w:bCs/>
          <w:sz w:val="22"/>
          <w:szCs w:val="22"/>
        </w:rPr>
        <w:t>607 Adkins St</w:t>
      </w:r>
      <w:r w:rsidR="00165BAF" w:rsidRPr="001F0CE4">
        <w:rPr>
          <w:b/>
          <w:bCs/>
          <w:sz w:val="22"/>
          <w:szCs w:val="22"/>
        </w:rPr>
        <w:t xml:space="preserve">, </w:t>
      </w:r>
      <w:r w:rsidRPr="001F0CE4">
        <w:rPr>
          <w:b/>
          <w:bCs/>
          <w:sz w:val="22"/>
          <w:szCs w:val="22"/>
        </w:rPr>
        <w:t>Conroe, TX 77301</w:t>
      </w:r>
    </w:p>
    <w:p w14:paraId="7D788334" w14:textId="7E5611E8" w:rsidR="00165BAF" w:rsidRPr="001F0CE4" w:rsidRDefault="003A31BD" w:rsidP="001F0CE4">
      <w:pPr>
        <w:pStyle w:val="ContactInfo"/>
        <w:jc w:val="center"/>
        <w:rPr>
          <w:b/>
          <w:bCs/>
          <w:sz w:val="22"/>
          <w:szCs w:val="22"/>
        </w:rPr>
      </w:pPr>
      <w:r w:rsidRPr="001F0CE4">
        <w:rPr>
          <w:b/>
          <w:bCs/>
          <w:sz w:val="22"/>
          <w:szCs w:val="22"/>
        </w:rPr>
        <w:t>936-870-7296</w:t>
      </w:r>
    </w:p>
    <w:p w14:paraId="4F761232" w14:textId="77777777" w:rsidR="00624A8F" w:rsidRDefault="00D47268" w:rsidP="001F0CE4">
      <w:pPr>
        <w:pStyle w:val="ContactInfo"/>
        <w:jc w:val="center"/>
        <w:rPr>
          <w:b/>
          <w:bCs/>
          <w:sz w:val="22"/>
          <w:szCs w:val="22"/>
        </w:rPr>
      </w:pPr>
      <w:hyperlink r:id="rId7" w:history="1">
        <w:r w:rsidR="00161184" w:rsidRPr="002E77F1">
          <w:rPr>
            <w:rStyle w:val="Hyperlink"/>
            <w:b/>
            <w:bCs/>
            <w:sz w:val="22"/>
            <w:szCs w:val="22"/>
          </w:rPr>
          <w:t>gary.hobson25@gmail.com</w:t>
        </w:r>
      </w:hyperlink>
    </w:p>
    <w:p w14:paraId="091297F1" w14:textId="18F08B3B" w:rsidR="00624A8F" w:rsidRDefault="00D47268" w:rsidP="001F0CE4">
      <w:pPr>
        <w:pStyle w:val="ContactInfo"/>
        <w:jc w:val="center"/>
      </w:pPr>
      <w:hyperlink r:id="rId8" w:history="1">
        <w:r w:rsidR="00624A8F">
          <w:rPr>
            <w:rStyle w:val="Hyperlink"/>
          </w:rPr>
          <w:t>Gary Hobson - Help Desk Technician LinkedIn</w:t>
        </w:r>
      </w:hyperlink>
    </w:p>
    <w:p w14:paraId="134E4CE4" w14:textId="54BA45BF" w:rsidR="007001D6" w:rsidRDefault="007001D6" w:rsidP="001F0CE4">
      <w:pPr>
        <w:pStyle w:val="ContactInfo"/>
        <w:jc w:val="center"/>
        <w:rPr>
          <w:b/>
          <w:bCs/>
          <w:sz w:val="22"/>
          <w:szCs w:val="22"/>
        </w:rPr>
      </w:pPr>
    </w:p>
    <w:p w14:paraId="70BC199F" w14:textId="52BE8990" w:rsidR="00161184" w:rsidRPr="001F0CE4" w:rsidRDefault="00161184" w:rsidP="001F0CE4">
      <w:pPr>
        <w:pStyle w:val="ContactInfo"/>
        <w:jc w:val="center"/>
        <w:rPr>
          <w:b/>
          <w:bCs/>
          <w:sz w:val="22"/>
          <w:szCs w:val="22"/>
        </w:rPr>
      </w:pPr>
    </w:p>
    <w:p w14:paraId="3DE888FE" w14:textId="339B8C7C" w:rsidR="00165BAF" w:rsidRDefault="003A31BD" w:rsidP="00165BAF">
      <w:pPr>
        <w:pStyle w:val="Heading1"/>
      </w:pPr>
      <w:r>
        <w:t>Objective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47C33CB0" w14:textId="77777777" w:rsidTr="005C0355">
        <w:tc>
          <w:tcPr>
            <w:tcW w:w="8640" w:type="dxa"/>
          </w:tcPr>
          <w:p w14:paraId="1CDC3AAA" w14:textId="1E254C07" w:rsidR="00033380" w:rsidRDefault="003A31BD" w:rsidP="00033380">
            <w:r>
              <w:t>To ob</w:t>
            </w:r>
            <w:r w:rsidR="00721C67">
              <w:t>tain a</w:t>
            </w:r>
            <w:r>
              <w:t xml:space="preserve"> career </w:t>
            </w:r>
            <w:r w:rsidR="00D47268">
              <w:t>in the field of cybersecurity</w:t>
            </w:r>
          </w:p>
        </w:tc>
      </w:tr>
    </w:tbl>
    <w:p w14:paraId="27FBF6DE" w14:textId="77777777" w:rsidR="00033380" w:rsidRPr="00033380" w:rsidRDefault="00D47268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B058E0015E7D41C088D30B23C67E33FC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083A6EB4" w14:textId="77777777" w:rsidR="00033380" w:rsidRPr="00116379" w:rsidRDefault="00D47268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4E7D2CD4A97A415583E6C91D629FEDD5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44B5B0E1" w14:textId="30E406DF" w:rsidR="00033380" w:rsidRPr="00116379" w:rsidRDefault="003A31BD" w:rsidP="00033380">
      <w:pPr>
        <w:pStyle w:val="ListParagraph"/>
      </w:pPr>
      <w:r>
        <w:t>Proficient in: Python</w:t>
      </w:r>
    </w:p>
    <w:p w14:paraId="094F7824" w14:textId="6A274B24" w:rsidR="00033380" w:rsidRDefault="003A31BD" w:rsidP="00033380">
      <w:pPr>
        <w:pStyle w:val="ListParagraph"/>
      </w:pPr>
      <w:r>
        <w:t>Familiar</w:t>
      </w:r>
      <w:r w:rsidR="00681480">
        <w:t xml:space="preserve"> in: C</w:t>
      </w:r>
      <w:r>
        <w:t>#, C language</w:t>
      </w:r>
      <w:r w:rsidR="00872CC0">
        <w:t>,</w:t>
      </w:r>
      <w:r w:rsidR="009C4EC8">
        <w:t xml:space="preserve"> java, html, </w:t>
      </w:r>
      <w:r w:rsidR="00641AAF">
        <w:t>CSS</w:t>
      </w:r>
    </w:p>
    <w:p w14:paraId="48C0ACBB" w14:textId="77777777" w:rsidR="00033380" w:rsidRDefault="00D47268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5DCE5A82A3CB46D1A58E37004B263628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22AF6FDB" w14:textId="484F7898" w:rsidR="00033380" w:rsidRDefault="003A31BD" w:rsidP="00033380">
      <w:pPr>
        <w:pStyle w:val="ListParagraph"/>
      </w:pPr>
      <w:r>
        <w:t>Database: Microsoft SQL / SQL server, Microsoft Excel</w:t>
      </w:r>
    </w:p>
    <w:p w14:paraId="3F62E9F1" w14:textId="38BA4676" w:rsidR="00033380" w:rsidRDefault="00914A2D" w:rsidP="00033380">
      <w:pPr>
        <w:pStyle w:val="ListParagraph"/>
      </w:pPr>
      <w:r>
        <w:t>Microsoft Windows (all versions)</w:t>
      </w:r>
    </w:p>
    <w:p w14:paraId="16924A39" w14:textId="464FC14D" w:rsidR="00CF47F6" w:rsidRDefault="003A31BD" w:rsidP="00CF47F6">
      <w:pPr>
        <w:pStyle w:val="ListParagraph"/>
      </w:pPr>
      <w:r>
        <w:t>Word Processing: Microsoft Word</w:t>
      </w:r>
    </w:p>
    <w:p w14:paraId="62F317E8" w14:textId="56134C38" w:rsidR="00B502BA" w:rsidRPr="004707BD" w:rsidRDefault="00B502BA" w:rsidP="004707BD">
      <w:pPr>
        <w:ind w:left="360"/>
        <w:rPr>
          <w:b/>
          <w:bCs/>
        </w:rPr>
      </w:pPr>
      <w:r w:rsidRPr="004707BD">
        <w:rPr>
          <w:b/>
          <w:bCs/>
        </w:rPr>
        <w:t>Hardware</w:t>
      </w:r>
    </w:p>
    <w:p w14:paraId="185E16F0" w14:textId="32F58F81" w:rsidR="004707BD" w:rsidRDefault="004707BD" w:rsidP="007868A0">
      <w:pPr>
        <w:pStyle w:val="ListParagraph"/>
      </w:pPr>
      <w:r>
        <w:t>Familiar with internal and external computer components</w:t>
      </w:r>
    </w:p>
    <w:p w14:paraId="118F0D06" w14:textId="49E43AA5" w:rsidR="007868A0" w:rsidRDefault="007868A0" w:rsidP="007868A0">
      <w:pPr>
        <w:pStyle w:val="ListParagraph"/>
      </w:pPr>
      <w:r>
        <w:t>Able to repair computer components and troubleshoot issues as they arise</w:t>
      </w:r>
    </w:p>
    <w:p w14:paraId="332A0533" w14:textId="77777777" w:rsidR="00B502BA" w:rsidRPr="00B502BA" w:rsidRDefault="00B502BA" w:rsidP="00A1161F">
      <w:pPr>
        <w:ind w:left="432"/>
        <w:rPr>
          <w:b/>
          <w:bCs/>
        </w:rPr>
      </w:pPr>
    </w:p>
    <w:p w14:paraId="50B5A408" w14:textId="77777777" w:rsidR="00033380" w:rsidRDefault="00D47268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B912ECC9C8074E67A790A8B14C5B0F15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32BB5E3D" w14:textId="77777777" w:rsidTr="005C0355">
        <w:trPr>
          <w:trHeight w:val="216"/>
        </w:trPr>
        <w:tc>
          <w:tcPr>
            <w:tcW w:w="6427" w:type="dxa"/>
          </w:tcPr>
          <w:p w14:paraId="6362ACCF" w14:textId="4C4DF1B7" w:rsidR="00300698" w:rsidRPr="00DE7766" w:rsidRDefault="00F50FD6" w:rsidP="007D5AB6">
            <w:pPr>
              <w:pStyle w:val="Heading2"/>
            </w:pPr>
            <w:r>
              <w:t xml:space="preserve">Electronics Associate </w:t>
            </w:r>
          </w:p>
        </w:tc>
        <w:tc>
          <w:tcPr>
            <w:tcW w:w="2213" w:type="dxa"/>
          </w:tcPr>
          <w:p w14:paraId="5B8C5C3C" w14:textId="11E7EAAA" w:rsidR="00300698" w:rsidRPr="00DE7766" w:rsidRDefault="00300698" w:rsidP="007D5AB6">
            <w:pPr>
              <w:pStyle w:val="Dates"/>
            </w:pPr>
          </w:p>
        </w:tc>
      </w:tr>
    </w:tbl>
    <w:p w14:paraId="591B07FA" w14:textId="32F5FA49" w:rsidR="00033380" w:rsidRPr="00D97489" w:rsidRDefault="00F50FD6" w:rsidP="00033380">
      <w:pPr>
        <w:pStyle w:val="Location"/>
      </w:pPr>
      <w:r>
        <w:t>Walmart</w:t>
      </w:r>
      <w:r w:rsidR="00E55BFF">
        <w:t xml:space="preserve"> </w:t>
      </w:r>
      <w:r w:rsidR="00C86995">
        <w:t>(2003-2007)</w:t>
      </w:r>
    </w:p>
    <w:p w14:paraId="7D0DD609" w14:textId="5EE7A386" w:rsidR="00033380" w:rsidRPr="0010077D" w:rsidRDefault="00F50FD6" w:rsidP="00033380">
      <w:pPr>
        <w:pStyle w:val="ListParagraph"/>
      </w:pPr>
      <w:r>
        <w:t>Primary responsibilities include answering customer questions regarding various electronic devices and ensure the customer receives the best technology to fit their needs.</w:t>
      </w:r>
    </w:p>
    <w:p w14:paraId="16D91DC5" w14:textId="143BC76E" w:rsidR="00033380" w:rsidRPr="0010077D" w:rsidRDefault="00F50FD6" w:rsidP="00033380">
      <w:pPr>
        <w:pStyle w:val="ListParagraph"/>
      </w:pPr>
      <w:r>
        <w:t>Maintained the cash register and ensured a quick and efficient checkout experience.</w:t>
      </w:r>
    </w:p>
    <w:p w14:paraId="2257C3D8" w14:textId="4DE68315" w:rsidR="00300698" w:rsidRDefault="00F50FD6" w:rsidP="00300698">
      <w:pPr>
        <w:pStyle w:val="ListParagraph"/>
      </w:pPr>
      <w:r>
        <w:t>Maintained a clean and safe work environment.</w:t>
      </w:r>
    </w:p>
    <w:p w14:paraId="1F3FA35C" w14:textId="6136C83D" w:rsidR="00F50FD6" w:rsidRDefault="00F50FD6" w:rsidP="00300698">
      <w:pPr>
        <w:pStyle w:val="ListParagraph"/>
      </w:pPr>
      <w:r>
        <w:t>Learned about new and upcoming technology to stay ahead of the current trends and to become more knowledgeable in the newest technology to be able to answer customer questions.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53B522AE" w14:textId="77777777" w:rsidTr="005C0355">
        <w:trPr>
          <w:trHeight w:val="216"/>
        </w:trPr>
        <w:tc>
          <w:tcPr>
            <w:tcW w:w="6427" w:type="dxa"/>
          </w:tcPr>
          <w:p w14:paraId="1C00EE91" w14:textId="43ACAF41" w:rsidR="00300698" w:rsidRPr="00DE7766" w:rsidRDefault="00232CC1" w:rsidP="00CF423F">
            <w:pPr>
              <w:pStyle w:val="Heading2"/>
            </w:pPr>
            <w:r>
              <w:t>Manager</w:t>
            </w:r>
          </w:p>
        </w:tc>
        <w:tc>
          <w:tcPr>
            <w:tcW w:w="2213" w:type="dxa"/>
          </w:tcPr>
          <w:p w14:paraId="6ACCF3E2" w14:textId="117ADFD3" w:rsidR="00300698" w:rsidRPr="00DE7766" w:rsidRDefault="00300698" w:rsidP="00CF423F">
            <w:pPr>
              <w:pStyle w:val="Dates"/>
            </w:pPr>
          </w:p>
        </w:tc>
      </w:tr>
    </w:tbl>
    <w:p w14:paraId="67005788" w14:textId="73BE0C6C" w:rsidR="00300698" w:rsidRPr="00D97489" w:rsidRDefault="00232CC1" w:rsidP="00300698">
      <w:pPr>
        <w:pStyle w:val="Location"/>
      </w:pPr>
      <w:r>
        <w:t>Chick-Fil-A</w:t>
      </w:r>
      <w:r w:rsidR="00C86995">
        <w:t xml:space="preserve"> (200</w:t>
      </w:r>
      <w:r w:rsidR="009C4EC8">
        <w:t>7-</w:t>
      </w:r>
      <w:r w:rsidR="000C2AEB">
        <w:t>2022</w:t>
      </w:r>
      <w:r w:rsidR="009C4EC8">
        <w:t>)</w:t>
      </w:r>
    </w:p>
    <w:p w14:paraId="132AF2F2" w14:textId="3EB16CF7" w:rsidR="00300698" w:rsidRDefault="00232CC1" w:rsidP="00300698">
      <w:pPr>
        <w:pStyle w:val="ListParagraph"/>
      </w:pPr>
      <w:r>
        <w:t xml:space="preserve">Responsible for maintaining all electronic devices and calling IT when issues arise after troubleshooting </w:t>
      </w:r>
      <w:r w:rsidR="00CE2A80">
        <w:t>th</w:t>
      </w:r>
      <w:r w:rsidR="000C2AEB">
        <w:t xml:space="preserve"> </w:t>
      </w:r>
      <w:r w:rsidR="00CE2A80">
        <w:t>e issues in the store.</w:t>
      </w:r>
    </w:p>
    <w:p w14:paraId="7D876A00" w14:textId="61AB92DF" w:rsidR="00BE7D14" w:rsidRDefault="00BE7D14" w:rsidP="00300698">
      <w:pPr>
        <w:pStyle w:val="ListParagraph"/>
      </w:pPr>
      <w:r>
        <w:t xml:space="preserve">Responsible for sending broken electronics that cannot be repaired after troubleshooting </w:t>
      </w:r>
      <w:r w:rsidR="00857F47">
        <w:t xml:space="preserve">back to IT department and receiving new equipment and replacing and installing </w:t>
      </w:r>
      <w:r w:rsidR="00D84A35">
        <w:t xml:space="preserve">the </w:t>
      </w:r>
      <w:r w:rsidR="00857F47">
        <w:t>new equipment in the restaurant</w:t>
      </w:r>
    </w:p>
    <w:p w14:paraId="49075CE1" w14:textId="1A5250F1" w:rsidR="009B23F0" w:rsidRPr="0010077D" w:rsidRDefault="009B23F0" w:rsidP="00300698">
      <w:pPr>
        <w:pStyle w:val="ListParagraph"/>
      </w:pPr>
      <w:r>
        <w:t xml:space="preserve">Responsible for counting registers and closing cashiers and inputting the information in the </w:t>
      </w:r>
      <w:r w:rsidR="00895E6A">
        <w:t>back-office</w:t>
      </w:r>
      <w:r>
        <w:t xml:space="preserve"> softwar</w:t>
      </w:r>
      <w:r w:rsidR="001677F8">
        <w:t>e ready for the start of the next shift</w:t>
      </w:r>
    </w:p>
    <w:p w14:paraId="7FDB9F8D" w14:textId="7DE5D1C1" w:rsidR="00300698" w:rsidRDefault="00CE2A80" w:rsidP="00F02CA6">
      <w:pPr>
        <w:pStyle w:val="ListParagraph"/>
      </w:pPr>
      <w:r>
        <w:t xml:space="preserve">Managed employees </w:t>
      </w:r>
      <w:r w:rsidR="00BC0882">
        <w:t>and shift operations of a multi-</w:t>
      </w:r>
      <w:r w:rsidR="00675502">
        <w:t>million-dollar</w:t>
      </w:r>
      <w:r w:rsidR="00BC0882">
        <w:t xml:space="preserve"> restaurant</w:t>
      </w:r>
    </w:p>
    <w:p w14:paraId="74ACDF15" w14:textId="02B1ADE8" w:rsidR="00AB0AAF" w:rsidRPr="00F02CA6" w:rsidRDefault="00AB0AAF" w:rsidP="00F02CA6">
      <w:pPr>
        <w:pStyle w:val="ListParagraph"/>
      </w:pPr>
      <w:r>
        <w:t>Responsible for coaching employees if needed</w:t>
      </w:r>
    </w:p>
    <w:p w14:paraId="0C350A90" w14:textId="63A5F797" w:rsidR="00300698" w:rsidRDefault="00F02CA6" w:rsidP="00F02CA6">
      <w:pPr>
        <w:pStyle w:val="ListParagraph"/>
      </w:pPr>
      <w:r>
        <w:t>Maintain a clean and safe work environment for customers as well as employees</w:t>
      </w:r>
    </w:p>
    <w:p w14:paraId="4DCE006A" w14:textId="3809AE81" w:rsidR="00F02CA6" w:rsidRDefault="00DB5CC9" w:rsidP="00F02CA6">
      <w:pPr>
        <w:pStyle w:val="ListParagraph"/>
      </w:pPr>
      <w:r>
        <w:lastRenderedPageBreak/>
        <w:t>Ensure customers have a quick and efficient ordering experience and food is delivered in a timely manner</w:t>
      </w:r>
    </w:p>
    <w:p w14:paraId="66EFC106" w14:textId="77777777" w:rsidR="000C2AEB" w:rsidRDefault="000C2AEB" w:rsidP="000C2AEB">
      <w:pPr>
        <w:ind w:left="360"/>
        <w:rPr>
          <w:b/>
          <w:bCs/>
        </w:rPr>
      </w:pPr>
    </w:p>
    <w:p w14:paraId="3925290A" w14:textId="5CEF770E" w:rsidR="000C2AEB" w:rsidRDefault="000C2AEB" w:rsidP="000C2AEB">
      <w:pPr>
        <w:ind w:left="360"/>
        <w:rPr>
          <w:b/>
          <w:bCs/>
        </w:rPr>
      </w:pPr>
      <w:r w:rsidRPr="000C2AEB">
        <w:rPr>
          <w:b/>
          <w:bCs/>
        </w:rPr>
        <w:t>Service Desk Agen</w:t>
      </w:r>
      <w:r>
        <w:rPr>
          <w:b/>
          <w:bCs/>
        </w:rPr>
        <w:t>t</w:t>
      </w:r>
    </w:p>
    <w:p w14:paraId="278781C7" w14:textId="335F111B" w:rsidR="000C2AEB" w:rsidRDefault="000C2AEB" w:rsidP="000C2AEB">
      <w:pPr>
        <w:ind w:left="360"/>
      </w:pPr>
      <w:r>
        <w:t>Stefanini IT Solution</w:t>
      </w:r>
      <w:r w:rsidR="0078595E">
        <w:t>s</w:t>
      </w:r>
    </w:p>
    <w:p w14:paraId="69B73C9C" w14:textId="1E56C201" w:rsidR="000C2AEB" w:rsidRDefault="000C2AEB" w:rsidP="000C2AEB">
      <w:pPr>
        <w:pStyle w:val="ListParagraph"/>
        <w:numPr>
          <w:ilvl w:val="0"/>
          <w:numId w:val="24"/>
        </w:numPr>
      </w:pPr>
      <w:r>
        <w:t>Responsible for maintaining a complete at home workstation to ensure all is needed to maintain a ready status to accept incoming phone calls, email, and chats.</w:t>
      </w:r>
    </w:p>
    <w:p w14:paraId="2A7758E9" w14:textId="2EC692A0" w:rsidR="000C2AEB" w:rsidRDefault="000C2AEB" w:rsidP="000C2AEB">
      <w:pPr>
        <w:pStyle w:val="ListParagraph"/>
        <w:numPr>
          <w:ilvl w:val="0"/>
          <w:numId w:val="24"/>
        </w:numPr>
      </w:pPr>
      <w:r>
        <w:t>Responsible for documenting all calls, email, and chats and making sure every type of incoming transmission has a ticket documented</w:t>
      </w:r>
    </w:p>
    <w:p w14:paraId="12F3C29E" w14:textId="5F5EC916" w:rsidR="000C2AEB" w:rsidRDefault="000C2AEB" w:rsidP="000C2AEB">
      <w:pPr>
        <w:pStyle w:val="ListParagraph"/>
        <w:numPr>
          <w:ilvl w:val="0"/>
          <w:numId w:val="24"/>
        </w:numPr>
      </w:pPr>
      <w:r>
        <w:t>Responsible for creating excellent customer service by providing the best technical assistance and coming to a resolution by using the problem-solving techniques and resources that are provided</w:t>
      </w:r>
    </w:p>
    <w:p w14:paraId="3D68C474" w14:textId="1CB8077F" w:rsidR="000C2AEB" w:rsidRDefault="000C2AEB" w:rsidP="000C2AEB">
      <w:pPr>
        <w:pStyle w:val="ListParagraph"/>
        <w:numPr>
          <w:ilvl w:val="0"/>
          <w:numId w:val="24"/>
        </w:numPr>
      </w:pPr>
      <w:r>
        <w:t>Audited monthly by having management listen in on calls and provide feedback</w:t>
      </w:r>
    </w:p>
    <w:p w14:paraId="18516044" w14:textId="77777777" w:rsidR="000C2AEB" w:rsidRPr="000C2AEB" w:rsidRDefault="000C2AEB" w:rsidP="000C2AEB">
      <w:pPr>
        <w:ind w:left="360"/>
      </w:pPr>
    </w:p>
    <w:p w14:paraId="065BE6A3" w14:textId="77777777" w:rsidR="000C2AEB" w:rsidRDefault="000C2AEB" w:rsidP="000C2AEB"/>
    <w:p w14:paraId="69E2F5ED" w14:textId="77777777" w:rsidR="00300698" w:rsidRDefault="00D47268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304B3B488C30495E9CD4342BD5D0461C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0A2113EF" w14:textId="77777777" w:rsidTr="005C0355">
        <w:trPr>
          <w:trHeight w:val="216"/>
        </w:trPr>
        <w:tc>
          <w:tcPr>
            <w:tcW w:w="6485" w:type="dxa"/>
          </w:tcPr>
          <w:p w14:paraId="0661C6DA" w14:textId="17100005" w:rsidR="00895E6A" w:rsidRPr="00895E6A" w:rsidRDefault="00895E6A" w:rsidP="00895E6A">
            <w:pPr>
              <w:pStyle w:val="Heading2"/>
            </w:pPr>
            <w:r>
              <w:t>Conroe High School (2003)</w:t>
            </w:r>
          </w:p>
          <w:p w14:paraId="59050519" w14:textId="25177C8F" w:rsidR="00895E6A" w:rsidRDefault="00895E6A" w:rsidP="00895E6A">
            <w:pPr>
              <w:pStyle w:val="Location"/>
            </w:pPr>
            <w:r>
              <w:t>Conroe, Texas</w:t>
            </w:r>
          </w:p>
          <w:p w14:paraId="75A01592" w14:textId="284AF53E" w:rsidR="00895E6A" w:rsidRPr="00895E6A" w:rsidRDefault="007570DA" w:rsidP="00895E6A">
            <w:pPr>
              <w:pStyle w:val="ListParagraph"/>
            </w:pPr>
            <w:r>
              <w:t xml:space="preserve">High School Diploma </w:t>
            </w:r>
          </w:p>
          <w:p w14:paraId="4301671B" w14:textId="0FF70BD7" w:rsidR="00300698" w:rsidRDefault="003A31BD" w:rsidP="007D5AB6">
            <w:pPr>
              <w:pStyle w:val="Heading2"/>
            </w:pPr>
            <w:r>
              <w:t>Lone Star College System</w:t>
            </w:r>
            <w:r w:rsidR="00895E6A">
              <w:t xml:space="preserve"> (2022)</w:t>
            </w:r>
          </w:p>
          <w:p w14:paraId="27DD40C4" w14:textId="064D96C2" w:rsidR="00D3324E" w:rsidRDefault="003A31BD" w:rsidP="00AA1ACB">
            <w:pPr>
              <w:pStyle w:val="Location"/>
            </w:pPr>
            <w:r>
              <w:t>Woodlands, Texas</w:t>
            </w:r>
          </w:p>
          <w:p w14:paraId="561F062D" w14:textId="777D906D" w:rsidR="003A31BD" w:rsidRDefault="003A31BD" w:rsidP="00D3324E">
            <w:pPr>
              <w:pStyle w:val="ListParagraph"/>
            </w:pPr>
            <w:r>
              <w:t xml:space="preserve">AAS Computer Programming (Anticipated graduation date </w:t>
            </w:r>
            <w:r w:rsidR="000B1F22">
              <w:t>20</w:t>
            </w:r>
            <w:r>
              <w:t>22)</w:t>
            </w:r>
          </w:p>
          <w:p w14:paraId="34244AD6" w14:textId="65EE8E90" w:rsidR="003A31BD" w:rsidRDefault="003A31BD" w:rsidP="003A31BD">
            <w:pPr>
              <w:ind w:left="432"/>
              <w:rPr>
                <w:b/>
                <w:bCs/>
              </w:rPr>
            </w:pPr>
            <w:r w:rsidRPr="003A31BD">
              <w:rPr>
                <w:b/>
                <w:bCs/>
              </w:rPr>
              <w:t>Certifications</w:t>
            </w:r>
          </w:p>
          <w:p w14:paraId="7171F7C2" w14:textId="54625E78" w:rsidR="003A31BD" w:rsidRDefault="000C2AEB" w:rsidP="003A31BD">
            <w:pPr>
              <w:pStyle w:val="ListParagraph"/>
              <w:numPr>
                <w:ilvl w:val="0"/>
                <w:numId w:val="23"/>
              </w:numPr>
            </w:pPr>
            <w:r>
              <w:t>Computer Programming Specialist I</w:t>
            </w:r>
          </w:p>
          <w:p w14:paraId="5CCEFD3B" w14:textId="1CAD1BA1" w:rsidR="000C2AEB" w:rsidRPr="003A31BD" w:rsidRDefault="000C2AEB" w:rsidP="003A31BD">
            <w:pPr>
              <w:pStyle w:val="ListParagraph"/>
              <w:numPr>
                <w:ilvl w:val="0"/>
                <w:numId w:val="23"/>
              </w:numPr>
            </w:pPr>
            <w:r>
              <w:t>Computer Programming Specialist II</w:t>
            </w:r>
          </w:p>
          <w:p w14:paraId="533D53BE" w14:textId="429FAF15" w:rsidR="003A31BD" w:rsidRPr="003A31BD" w:rsidRDefault="003A31BD" w:rsidP="003A31BD">
            <w:pPr>
              <w:ind w:left="360"/>
              <w:rPr>
                <w:b/>
                <w:bCs/>
              </w:rPr>
            </w:pPr>
            <w:r w:rsidRPr="003A31BD">
              <w:rPr>
                <w:b/>
                <w:bCs/>
              </w:rPr>
              <w:t xml:space="preserve"> </w:t>
            </w:r>
          </w:p>
          <w:p w14:paraId="2B621298" w14:textId="77777777" w:rsidR="003A31BD" w:rsidRPr="003A31BD" w:rsidRDefault="003A31BD" w:rsidP="003A31BD">
            <w:pPr>
              <w:ind w:left="432"/>
              <w:rPr>
                <w:b/>
                <w:bCs/>
              </w:rPr>
            </w:pPr>
          </w:p>
          <w:p w14:paraId="6E0A5D64" w14:textId="4207F0FB" w:rsidR="00AA1ACB" w:rsidRPr="00AA1ACB" w:rsidRDefault="003A31BD" w:rsidP="003A31BD">
            <w:r>
              <w:t xml:space="preserve">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55" w:type="dxa"/>
          </w:tcPr>
          <w:p w14:paraId="1EADBC64" w14:textId="0FA17E89" w:rsidR="00300698" w:rsidRPr="006962EF" w:rsidRDefault="00300698" w:rsidP="006962EF">
            <w:pPr>
              <w:pStyle w:val="Dates"/>
            </w:pPr>
          </w:p>
        </w:tc>
      </w:tr>
      <w:tr w:rsidR="003A31BD" w:rsidRPr="00DE7766" w14:paraId="48761A97" w14:textId="77777777" w:rsidTr="005C0355">
        <w:trPr>
          <w:trHeight w:val="216"/>
        </w:trPr>
        <w:tc>
          <w:tcPr>
            <w:tcW w:w="6485" w:type="dxa"/>
          </w:tcPr>
          <w:p w14:paraId="74083536" w14:textId="77777777" w:rsidR="003A31BD" w:rsidRDefault="003A31BD" w:rsidP="007D5AB6">
            <w:pPr>
              <w:pStyle w:val="Heading2"/>
            </w:pPr>
          </w:p>
        </w:tc>
        <w:tc>
          <w:tcPr>
            <w:tcW w:w="2155" w:type="dxa"/>
          </w:tcPr>
          <w:p w14:paraId="79EE5D16" w14:textId="77777777" w:rsidR="003A31BD" w:rsidRDefault="003A31BD" w:rsidP="006962EF">
            <w:pPr>
              <w:pStyle w:val="Dates"/>
            </w:pPr>
          </w:p>
        </w:tc>
      </w:tr>
    </w:tbl>
    <w:p w14:paraId="320675DE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50DE" w14:textId="77777777" w:rsidR="00EE5E37" w:rsidRDefault="00EE5E37" w:rsidP="00580C51">
      <w:pPr>
        <w:spacing w:before="0" w:after="0" w:line="240" w:lineRule="auto"/>
      </w:pPr>
      <w:r>
        <w:separator/>
      </w:r>
    </w:p>
  </w:endnote>
  <w:endnote w:type="continuationSeparator" w:id="0">
    <w:p w14:paraId="0021A78E" w14:textId="77777777" w:rsidR="00EE5E37" w:rsidRDefault="00EE5E37" w:rsidP="00580C51">
      <w:pPr>
        <w:spacing w:before="0" w:after="0" w:line="240" w:lineRule="auto"/>
      </w:pPr>
      <w:r>
        <w:continuationSeparator/>
      </w:r>
    </w:p>
  </w:endnote>
  <w:endnote w:type="continuationNotice" w:id="1">
    <w:p w14:paraId="0EFE72DE" w14:textId="77777777" w:rsidR="00EE5E37" w:rsidRDefault="00EE5E3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A5B5" w14:textId="77777777" w:rsidR="00EE5E37" w:rsidRDefault="00EE5E37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C7CE459" w14:textId="77777777" w:rsidR="00EE5E37" w:rsidRDefault="00EE5E37" w:rsidP="00580C51">
      <w:pPr>
        <w:spacing w:before="0" w:after="0" w:line="240" w:lineRule="auto"/>
      </w:pPr>
      <w:r>
        <w:continuationSeparator/>
      </w:r>
    </w:p>
  </w:footnote>
  <w:footnote w:type="continuationNotice" w:id="1">
    <w:p w14:paraId="251F9D66" w14:textId="77777777" w:rsidR="00EE5E37" w:rsidRDefault="00EE5E3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BE74497"/>
    <w:multiLevelType w:val="hybridMultilevel"/>
    <w:tmpl w:val="1644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ED1D20"/>
    <w:multiLevelType w:val="hybridMultilevel"/>
    <w:tmpl w:val="FDDCA58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C4997"/>
    <w:multiLevelType w:val="hybridMultilevel"/>
    <w:tmpl w:val="DEE20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0C27F2"/>
    <w:multiLevelType w:val="hybridMultilevel"/>
    <w:tmpl w:val="33DA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C6F24A9"/>
    <w:multiLevelType w:val="hybridMultilevel"/>
    <w:tmpl w:val="3EF00DB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7CDE2B48"/>
    <w:multiLevelType w:val="hybridMultilevel"/>
    <w:tmpl w:val="32D0AEAC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708800514">
    <w:abstractNumId w:val="21"/>
  </w:num>
  <w:num w:numId="2" w16cid:durableId="1863085369">
    <w:abstractNumId w:val="14"/>
  </w:num>
  <w:num w:numId="3" w16cid:durableId="1460535604">
    <w:abstractNumId w:val="10"/>
  </w:num>
  <w:num w:numId="4" w16cid:durableId="1706246622">
    <w:abstractNumId w:val="12"/>
  </w:num>
  <w:num w:numId="5" w16cid:durableId="2143109169">
    <w:abstractNumId w:val="13"/>
  </w:num>
  <w:num w:numId="6" w16cid:durableId="1823354536">
    <w:abstractNumId w:val="19"/>
  </w:num>
  <w:num w:numId="7" w16cid:durableId="674963552">
    <w:abstractNumId w:val="16"/>
  </w:num>
  <w:num w:numId="8" w16cid:durableId="918638687">
    <w:abstractNumId w:val="9"/>
  </w:num>
  <w:num w:numId="9" w16cid:durableId="508956425">
    <w:abstractNumId w:val="7"/>
  </w:num>
  <w:num w:numId="10" w16cid:durableId="736363426">
    <w:abstractNumId w:val="6"/>
  </w:num>
  <w:num w:numId="11" w16cid:durableId="2026009948">
    <w:abstractNumId w:val="5"/>
  </w:num>
  <w:num w:numId="12" w16cid:durableId="1112238579">
    <w:abstractNumId w:val="4"/>
  </w:num>
  <w:num w:numId="13" w16cid:durableId="768502086">
    <w:abstractNumId w:val="8"/>
  </w:num>
  <w:num w:numId="14" w16cid:durableId="840050483">
    <w:abstractNumId w:val="3"/>
  </w:num>
  <w:num w:numId="15" w16cid:durableId="505481539">
    <w:abstractNumId w:val="2"/>
  </w:num>
  <w:num w:numId="16" w16cid:durableId="1929921431">
    <w:abstractNumId w:val="1"/>
  </w:num>
  <w:num w:numId="17" w16cid:durableId="438792466">
    <w:abstractNumId w:val="0"/>
  </w:num>
  <w:num w:numId="18" w16cid:durableId="1672029429">
    <w:abstractNumId w:val="22"/>
  </w:num>
  <w:num w:numId="19" w16cid:durableId="79644950">
    <w:abstractNumId w:val="23"/>
  </w:num>
  <w:num w:numId="20" w16cid:durableId="1519395313">
    <w:abstractNumId w:val="20"/>
  </w:num>
  <w:num w:numId="21" w16cid:durableId="1224173199">
    <w:abstractNumId w:val="18"/>
  </w:num>
  <w:num w:numId="22" w16cid:durableId="808550026">
    <w:abstractNumId w:val="15"/>
  </w:num>
  <w:num w:numId="23" w16cid:durableId="627780572">
    <w:abstractNumId w:val="11"/>
  </w:num>
  <w:num w:numId="24" w16cid:durableId="15032780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rMwtjQ0NjMFEko6SsGpxcWZ+XkgBZa1ALg/j6AsAAAA"/>
  </w:docVars>
  <w:rsids>
    <w:rsidRoot w:val="003A31BD"/>
    <w:rsid w:val="000022EB"/>
    <w:rsid w:val="000068D2"/>
    <w:rsid w:val="000214BD"/>
    <w:rsid w:val="00033380"/>
    <w:rsid w:val="00034F0A"/>
    <w:rsid w:val="00045A89"/>
    <w:rsid w:val="0006276C"/>
    <w:rsid w:val="000701B2"/>
    <w:rsid w:val="00075E73"/>
    <w:rsid w:val="00081583"/>
    <w:rsid w:val="00086A3C"/>
    <w:rsid w:val="000B0EE9"/>
    <w:rsid w:val="000B1F22"/>
    <w:rsid w:val="000C2AEB"/>
    <w:rsid w:val="000D5A33"/>
    <w:rsid w:val="0010077D"/>
    <w:rsid w:val="00101F48"/>
    <w:rsid w:val="00116379"/>
    <w:rsid w:val="0013567F"/>
    <w:rsid w:val="00155B65"/>
    <w:rsid w:val="00161184"/>
    <w:rsid w:val="00165BAF"/>
    <w:rsid w:val="001677F8"/>
    <w:rsid w:val="00177AA8"/>
    <w:rsid w:val="001B4B27"/>
    <w:rsid w:val="001F0CE4"/>
    <w:rsid w:val="00232CC1"/>
    <w:rsid w:val="0025418C"/>
    <w:rsid w:val="00264F92"/>
    <w:rsid w:val="002911C8"/>
    <w:rsid w:val="002A0B18"/>
    <w:rsid w:val="00300698"/>
    <w:rsid w:val="00301257"/>
    <w:rsid w:val="00306C2A"/>
    <w:rsid w:val="00323AAA"/>
    <w:rsid w:val="00357AC8"/>
    <w:rsid w:val="00361AFB"/>
    <w:rsid w:val="003626D2"/>
    <w:rsid w:val="00374E86"/>
    <w:rsid w:val="00375877"/>
    <w:rsid w:val="0039760B"/>
    <w:rsid w:val="003A31BD"/>
    <w:rsid w:val="003F5303"/>
    <w:rsid w:val="0041118B"/>
    <w:rsid w:val="004359FE"/>
    <w:rsid w:val="004707BD"/>
    <w:rsid w:val="004D6619"/>
    <w:rsid w:val="004E49AD"/>
    <w:rsid w:val="00557584"/>
    <w:rsid w:val="00580C51"/>
    <w:rsid w:val="005A750B"/>
    <w:rsid w:val="005B0EE0"/>
    <w:rsid w:val="005C0355"/>
    <w:rsid w:val="005C5D33"/>
    <w:rsid w:val="00621B22"/>
    <w:rsid w:val="00624A8F"/>
    <w:rsid w:val="00641AAF"/>
    <w:rsid w:val="00675502"/>
    <w:rsid w:val="00681480"/>
    <w:rsid w:val="006962EF"/>
    <w:rsid w:val="006A0D68"/>
    <w:rsid w:val="006C3CCD"/>
    <w:rsid w:val="006E2432"/>
    <w:rsid w:val="007001D6"/>
    <w:rsid w:val="00721C67"/>
    <w:rsid w:val="00723045"/>
    <w:rsid w:val="007570DA"/>
    <w:rsid w:val="0078595E"/>
    <w:rsid w:val="007868A0"/>
    <w:rsid w:val="00790D50"/>
    <w:rsid w:val="007A2F12"/>
    <w:rsid w:val="007A7E72"/>
    <w:rsid w:val="007C5B9E"/>
    <w:rsid w:val="007D5AB6"/>
    <w:rsid w:val="00857F47"/>
    <w:rsid w:val="008639EB"/>
    <w:rsid w:val="00866CF9"/>
    <w:rsid w:val="00872CC0"/>
    <w:rsid w:val="00890366"/>
    <w:rsid w:val="00895E6A"/>
    <w:rsid w:val="008E18D5"/>
    <w:rsid w:val="0090731C"/>
    <w:rsid w:val="00907793"/>
    <w:rsid w:val="009077DC"/>
    <w:rsid w:val="00914A2D"/>
    <w:rsid w:val="00915357"/>
    <w:rsid w:val="00942976"/>
    <w:rsid w:val="009548CA"/>
    <w:rsid w:val="00987217"/>
    <w:rsid w:val="009B23F0"/>
    <w:rsid w:val="009C4EC8"/>
    <w:rsid w:val="00A07D6A"/>
    <w:rsid w:val="00A1161F"/>
    <w:rsid w:val="00A12C85"/>
    <w:rsid w:val="00A84E65"/>
    <w:rsid w:val="00A877F8"/>
    <w:rsid w:val="00AA1ACB"/>
    <w:rsid w:val="00AB0AAF"/>
    <w:rsid w:val="00AC26FD"/>
    <w:rsid w:val="00AF0D04"/>
    <w:rsid w:val="00AF1168"/>
    <w:rsid w:val="00B27D21"/>
    <w:rsid w:val="00B502BA"/>
    <w:rsid w:val="00B54803"/>
    <w:rsid w:val="00B97A1E"/>
    <w:rsid w:val="00BB2B3D"/>
    <w:rsid w:val="00BC0882"/>
    <w:rsid w:val="00BC249D"/>
    <w:rsid w:val="00BE7D14"/>
    <w:rsid w:val="00C069B4"/>
    <w:rsid w:val="00C302EE"/>
    <w:rsid w:val="00C41017"/>
    <w:rsid w:val="00C55F0B"/>
    <w:rsid w:val="00C57C87"/>
    <w:rsid w:val="00C86995"/>
    <w:rsid w:val="00CD22BE"/>
    <w:rsid w:val="00CE2A80"/>
    <w:rsid w:val="00CF423F"/>
    <w:rsid w:val="00CF47F6"/>
    <w:rsid w:val="00D3324E"/>
    <w:rsid w:val="00D449BA"/>
    <w:rsid w:val="00D4662D"/>
    <w:rsid w:val="00D47268"/>
    <w:rsid w:val="00D720EA"/>
    <w:rsid w:val="00D84A35"/>
    <w:rsid w:val="00D94406"/>
    <w:rsid w:val="00D97489"/>
    <w:rsid w:val="00DB5CC9"/>
    <w:rsid w:val="00DC1F12"/>
    <w:rsid w:val="00DE7766"/>
    <w:rsid w:val="00E33FCE"/>
    <w:rsid w:val="00E55BFF"/>
    <w:rsid w:val="00E64C2A"/>
    <w:rsid w:val="00E73CAE"/>
    <w:rsid w:val="00E84F2C"/>
    <w:rsid w:val="00E85ACE"/>
    <w:rsid w:val="00EA497C"/>
    <w:rsid w:val="00EA58D9"/>
    <w:rsid w:val="00ED7787"/>
    <w:rsid w:val="00EE5E37"/>
    <w:rsid w:val="00F02CA6"/>
    <w:rsid w:val="00F50FD6"/>
    <w:rsid w:val="00F510D1"/>
    <w:rsid w:val="00F60986"/>
    <w:rsid w:val="00F71019"/>
    <w:rsid w:val="00F91751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38920"/>
  <w15:docId w15:val="{020EB76A-A488-4CF4-B629-E271212D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11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ry-hobson-55b8a521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ry.hobson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h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8E0015E7D41C088D30B23C67E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D02B-C8C4-442E-85A4-D34948EBDB65}"/>
      </w:docPartPr>
      <w:docPartBody>
        <w:p w:rsidR="00A44559" w:rsidRDefault="00167676">
          <w:pPr>
            <w:pStyle w:val="B058E0015E7D41C088D30B23C67E33FC"/>
          </w:pPr>
          <w:r>
            <w:t>Computer skills</w:t>
          </w:r>
        </w:p>
      </w:docPartBody>
    </w:docPart>
    <w:docPart>
      <w:docPartPr>
        <w:name w:val="4E7D2CD4A97A415583E6C91D629FE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B5FBA-513B-4669-B76D-F5194FA4EFF4}"/>
      </w:docPartPr>
      <w:docPartBody>
        <w:p w:rsidR="00A44559" w:rsidRDefault="00167676">
          <w:pPr>
            <w:pStyle w:val="4E7D2CD4A97A415583E6C91D629FEDD5"/>
          </w:pPr>
          <w:r w:rsidRPr="00116379">
            <w:t>Languages</w:t>
          </w:r>
        </w:p>
      </w:docPartBody>
    </w:docPart>
    <w:docPart>
      <w:docPartPr>
        <w:name w:val="5DCE5A82A3CB46D1A58E37004B263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68AF3-5BDB-444B-BB5F-B4650C7F25FE}"/>
      </w:docPartPr>
      <w:docPartBody>
        <w:p w:rsidR="00A44559" w:rsidRDefault="00167676">
          <w:pPr>
            <w:pStyle w:val="5DCE5A82A3CB46D1A58E37004B263628"/>
          </w:pPr>
          <w:r>
            <w:t>Software</w:t>
          </w:r>
        </w:p>
      </w:docPartBody>
    </w:docPart>
    <w:docPart>
      <w:docPartPr>
        <w:name w:val="B912ECC9C8074E67A790A8B14C5B0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45B2-D26C-4BF2-B52A-5E7412D58240}"/>
      </w:docPartPr>
      <w:docPartBody>
        <w:p w:rsidR="00A44559" w:rsidRDefault="00167676">
          <w:pPr>
            <w:pStyle w:val="B912ECC9C8074E67A790A8B14C5B0F15"/>
          </w:pPr>
          <w:r>
            <w:t>Experience</w:t>
          </w:r>
        </w:p>
      </w:docPartBody>
    </w:docPart>
    <w:docPart>
      <w:docPartPr>
        <w:name w:val="304B3B488C30495E9CD4342BD5D04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A7E3A-DA0E-4632-9A3A-40E086A51002}"/>
      </w:docPartPr>
      <w:docPartBody>
        <w:p w:rsidR="00A44559" w:rsidRDefault="00167676">
          <w:pPr>
            <w:pStyle w:val="304B3B488C30495E9CD4342BD5D0461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76"/>
    <w:rsid w:val="00167676"/>
    <w:rsid w:val="003C10C5"/>
    <w:rsid w:val="004306BA"/>
    <w:rsid w:val="005A0AE9"/>
    <w:rsid w:val="00887AEA"/>
    <w:rsid w:val="009D5BA7"/>
    <w:rsid w:val="00A06F54"/>
    <w:rsid w:val="00A44559"/>
    <w:rsid w:val="00AA5E6C"/>
    <w:rsid w:val="00BC12D6"/>
    <w:rsid w:val="00C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58E0015E7D41C088D30B23C67E33FC">
    <w:name w:val="B058E0015E7D41C088D30B23C67E33FC"/>
  </w:style>
  <w:style w:type="paragraph" w:customStyle="1" w:styleId="4E7D2CD4A97A415583E6C91D629FEDD5">
    <w:name w:val="4E7D2CD4A97A415583E6C91D629FEDD5"/>
  </w:style>
  <w:style w:type="paragraph" w:customStyle="1" w:styleId="5DCE5A82A3CB46D1A58E37004B263628">
    <w:name w:val="5DCE5A82A3CB46D1A58E37004B263628"/>
  </w:style>
  <w:style w:type="paragraph" w:customStyle="1" w:styleId="B912ECC9C8074E67A790A8B14C5B0F15">
    <w:name w:val="B912ECC9C8074E67A790A8B14C5B0F15"/>
  </w:style>
  <w:style w:type="paragraph" w:customStyle="1" w:styleId="304B3B488C30495E9CD4342BD5D0461C">
    <w:name w:val="304B3B488C30495E9CD4342BD5D04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0</TotalTime>
  <Pages>2</Pages>
  <Words>396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garyh</dc:creator>
  <cp:keywords/>
  <cp:lastModifiedBy>Gary Hobson</cp:lastModifiedBy>
  <cp:revision>3</cp:revision>
  <dcterms:created xsi:type="dcterms:W3CDTF">2022-11-29T21:21:00Z</dcterms:created>
  <dcterms:modified xsi:type="dcterms:W3CDTF">2022-11-29T21:36:00Z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